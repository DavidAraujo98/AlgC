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4 – Análise da Complexidade de Algoritmos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1 -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>) de n elementos inteiros e não ordenada. Pretende-se determinar quantos elementos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[i] = array [i – 1] + array [i + 1], para 0 &lt; i &lt; (n – 1)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elementos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lang w:val="pt-PT"/>
        </w:rPr>
        <w:t>ordem de complexidade do número de comparações</w:t>
      </w:r>
      <w:r>
        <w:rPr>
          <w:lang w:val="pt-PT"/>
        </w:rPr>
        <w:t xml:space="preserve"> 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sequências de 10 elementos inteiros, que cobrem algumas situações possíveis de execução do algoritmo.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Determine, para cada uma delas, o número de elementos que obedecem à condição e o número de comparações efetuadas, envolvendo elementos da sequência.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tbl>
      <w:tblPr>
        <w:tblStyle w:val="TabelacomGrelha"/>
        <w:tblW w:w="83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"/>
        <w:gridCol w:w="362"/>
        <w:gridCol w:w="365"/>
        <w:gridCol w:w="362"/>
        <w:gridCol w:w="363"/>
        <w:gridCol w:w="364"/>
        <w:gridCol w:w="362"/>
        <w:gridCol w:w="363"/>
        <w:gridCol w:w="364"/>
        <w:gridCol w:w="440"/>
        <w:gridCol w:w="233"/>
        <w:gridCol w:w="1207"/>
        <w:gridCol w:w="519"/>
        <w:gridCol w:w="235"/>
        <w:gridCol w:w="1891"/>
        <w:gridCol w:w="565"/>
      </w:tblGrid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1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2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6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pt-PT" w:bidi="ar-SA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20"/>
                <w:tab w:val="left" w:pos="284" w:leader="none"/>
              </w:tabs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pBdr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>Não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pBdr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 xml:space="preserve">Ordem de complexidade é O(n), linear  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91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pBdr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cstheme="majorHAnsi" w:ascii="Calibri Light" w:hAnsi="Calibri Light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Para n=10, ou seja, um array com 10 elementos, o resultado será 8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  <w:t>Função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int main(void){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int n = 2;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int c = 0;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int ne = 0;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// Array input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printf("Size of the array: ");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scanf("%d", &amp;n);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int a[n];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for(int i = 0; i &lt; n; i++){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>printf("n[%d]: ", i);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>scanf("%d", &amp;a[i]);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// Array operations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for(int i = 1; i &lt;= n-2; i++){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c++;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if(a[i] == (a[i-1] + a[i+1])){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ab/>
              <w:t>ne++;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}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}</w:t>
            </w:r>
          </w:p>
          <w:p>
            <w:pPr>
              <w:pStyle w:val="TableContents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printf("Nº de elementos: %d\nNº de comparações: %d\n", ne, c);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ascii="Liberation Serif" w:hAnsi="Liberation Serif"/>
                <w:sz w:val="22"/>
                <w:szCs w:val="22"/>
                <w:lang w:val="pt-PT"/>
              </w:rPr>
              <w:t>n-2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∑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1 = (n-2)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i=1</w:t>
            </w:r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lang w:val="pt-PT"/>
        </w:rPr>
      </w:pPr>
      <w:r>
        <w:rPr/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 e não ordenada. Pretende-se determinar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[k] = array [i] + array [j], para i &lt; j &lt; k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shd w:fill="FFFF00" w:val="clear"/>
          <w:lang w:val="pt-PT"/>
        </w:rPr>
        <w:t>ordem de complexidade do número de comparações</w:t>
      </w:r>
      <w:r>
        <w:rPr>
          <w:shd w:fill="FFFF00" w:val="clear"/>
          <w:lang w:val="pt-PT"/>
        </w:rPr>
        <w:t xml:space="preserve"> </w:t>
      </w:r>
      <w:r>
        <w:rPr>
          <w:lang w:val="pt-PT"/>
        </w:rPr>
        <w:t xml:space="preserve">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Considere as sequências anteriormente indicadas de 10 elementos inteiros e outras sequências diferentes à sua escolha</w:t>
      </w:r>
      <w:r>
        <w:rPr>
          <w:b/>
          <w:bCs/>
          <w:lang w:val="pt-PT"/>
        </w:rPr>
        <w:t>; use sequências com 5, 10, 20, 30 e 40 elementos</w:t>
      </w:r>
      <w:r>
        <w:rPr>
          <w:lang w:val="pt-PT"/>
        </w:rPr>
        <w:t xml:space="preserve">. Determine, para cada uma delas,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respeitam propriedade e o número de comparações efetuadas.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9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Estamos perante um algoritmo com caso sistemático, qualquer que seja o array, a comparação será sempre realizada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38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ordem de complexidade é de O(n</w:t>
            </w:r>
            <w:r>
              <w:rPr>
                <w:b/>
                <w:bCs/>
                <w:color w:val="FF00B8"/>
                <w:sz w:val="22"/>
                <w:szCs w:val="22"/>
                <w:vertAlign w:val="superscript"/>
                <w:lang w:val="pt-PT"/>
              </w:rPr>
              <w:t>3</w:t>
            </w: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)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(n=20) / (n=10) = 9.5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(n=40) / (n=20) = 8.67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(n=80) / (n=40) = 8.3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(n=160) / (n=80) = 8.15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divisão de 2n/n aproxima-se de 8.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51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 = 10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ternos: 20</w:t>
            </w:r>
          </w:p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comparações: 120</w:t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>Função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int ne = 0; // contador de ternos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int c = 0; // contador de comparações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for(int i = 0; i &lt; n-2; i++){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for(int j = i+1; j &lt; n-1; j++){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>for(int k = j+1; k &lt; n; k++ 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c++;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if(a[k] == a[i] + a[j]){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ab/>
              <w:t>ne++;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}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ab/>
              <w:t>}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n-2    n-1       n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Cs w:val="24"/>
              </w:rPr>
              <w:t xml:space="preserve">∑  </w:t>
            </w:r>
            <w:r>
              <w:rPr>
                <w:rFonts w:eastAsia="Liberation Serif" w:cs="Liberation Serif" w:ascii="Liberation Serif" w:hAnsi="Liberation Serif"/>
                <w:szCs w:val="24"/>
              </w:rPr>
              <w:t>(   ∑ (       ∑   1 ) ) = n</w:t>
            </w:r>
            <w:r>
              <w:rPr>
                <w:rFonts w:eastAsia="Liberation Serif" w:cs="Liberation Serif" w:ascii="Liberation Serif" w:hAnsi="Liberation Serif"/>
                <w:szCs w:val="24"/>
                <w:vertAlign w:val="superscript"/>
              </w:rPr>
              <w:t>3</w:t>
            </w:r>
          </w:p>
          <w:p>
            <w:pPr>
              <w:pStyle w:val="TableContents"/>
              <w:rPr>
                <w:szCs w:val="24"/>
              </w:rPr>
            </w:pPr>
            <w:r>
              <w:rPr>
                <w:szCs w:val="24"/>
              </w:rPr>
              <w:t>i=0    j=i+1   k=j+1</w:t>
            </w:r>
          </w:p>
        </w:tc>
      </w:tr>
    </w:tbl>
    <w:p>
      <w:pPr>
        <w:pStyle w:val="TtulodoCaptulo"/>
        <w:spacing w:before="0" w:after="240"/>
        <w:rPr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ppendix" w:customStyle="1">
    <w:name w:val="Closing"/>
    <w:basedOn w:val="Heading2"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5f7840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spacing w:before="0" w:after="0"/>
      <w:ind w:left="720" w:hanging="0"/>
      <w:jc w:val="left"/>
    </w:pPr>
    <w:rPr>
      <w:rFonts w:ascii="Courier New" w:hAnsi="Courier New" w:cs="Tahoma" w:eastAsia="Times New Roman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2082</TotalTime>
  <Application>LibreOffice/7.1.2.2$Windows_X86_64 LibreOffice_project/8a45595d069ef5570103caea1b71cc9d82b2aae4</Application>
  <AppVersion>15.0000</AppVersion>
  <Pages>4</Pages>
  <Words>850</Words>
  <Characters>3881</Characters>
  <CharactersWithSpaces>4813</CharactersWithSpaces>
  <Paragraphs>158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2021-04-12T18:48:47Z</dcterms:modified>
  <cp:revision>85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